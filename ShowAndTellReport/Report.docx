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F8B" w:rsidRDefault="005D1F8B" w:rsidP="00AE67EC">
      <w:pPr>
        <w:pStyle w:val="Heading1"/>
        <w:rPr>
          <w:rStyle w:val="Heading1Char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rStyle w:val="Heading1Char"/>
        </w:rPr>
        <w:t>System Design</w:t>
      </w:r>
    </w:p>
    <w:p w:rsidR="00AE67EC" w:rsidRDefault="00AE67EC" w:rsidP="00AE67EC">
      <w:pPr>
        <w:pStyle w:val="Heading3"/>
      </w:pPr>
      <w:r>
        <w:t>Fundamentals</w:t>
      </w:r>
    </w:p>
    <w:p w:rsidR="00C65F45" w:rsidRDefault="006F0AC4" w:rsidP="00C65F45">
      <w:r>
        <w:t xml:space="preserve">Our system follows closely to the </w:t>
      </w:r>
      <w:r w:rsidR="005E217C">
        <w:t xml:space="preserve">representational state transfer (RESTful) architecture style. The system is split into three distinct modules – the </w:t>
      </w:r>
      <w:r w:rsidR="00745B8E">
        <w:t>M</w:t>
      </w:r>
      <w:r w:rsidR="00C65F45">
        <w:t>odel</w:t>
      </w:r>
      <w:r w:rsidR="005E217C">
        <w:t xml:space="preserve">, </w:t>
      </w:r>
      <w:r w:rsidR="00745B8E">
        <w:t>C</w:t>
      </w:r>
      <w:r w:rsidR="00C65F45">
        <w:t>ontroller</w:t>
      </w:r>
      <w:r w:rsidR="005E217C">
        <w:t>, a</w:t>
      </w:r>
      <w:r w:rsidR="00745B8E">
        <w:t>nd V</w:t>
      </w:r>
      <w:r w:rsidR="005E217C">
        <w:t xml:space="preserve">iew. </w:t>
      </w:r>
    </w:p>
    <w:p w:rsidR="00C65F45" w:rsidRDefault="00182765" w:rsidP="00C65F45">
      <w:r>
        <w:t xml:space="preserve">The </w:t>
      </w:r>
      <w:r w:rsidR="00745B8E">
        <w:t>C</w:t>
      </w:r>
      <w:r>
        <w:t xml:space="preserve">ontroller handles the connection between the client and the server, processing the requests and changes. </w:t>
      </w:r>
      <w:r w:rsidR="00745B8E">
        <w:t>The V</w:t>
      </w:r>
      <w:r>
        <w:t xml:space="preserve">iew includes the </w:t>
      </w:r>
      <w:r w:rsidR="00420553">
        <w:t xml:space="preserve">JSP </w:t>
      </w:r>
      <w:r>
        <w:t xml:space="preserve">generated HTML page that is sent back to the user for the user interface. </w:t>
      </w:r>
      <w:r w:rsidR="00F50B80">
        <w:t>The M</w:t>
      </w:r>
      <w:r w:rsidR="005E217C">
        <w:t xml:space="preserve">odel includes the Lecture, Page, and Entity </w:t>
      </w:r>
      <w:r w:rsidR="00CD1654">
        <w:t xml:space="preserve">Java </w:t>
      </w:r>
      <w:r w:rsidR="005E217C">
        <w:t xml:space="preserve">objects. </w:t>
      </w:r>
    </w:p>
    <w:p w:rsidR="00C65F45" w:rsidRDefault="00CC338B" w:rsidP="00C65F45">
      <w:r>
        <w:t>In short -</w:t>
      </w:r>
      <w:r w:rsidR="00C65F45">
        <w:t xml:space="preserve"> a lecture contains slides (pages)</w:t>
      </w:r>
      <w:r>
        <w:t>, which contain moveable</w:t>
      </w:r>
      <w:r w:rsidR="00F045DC">
        <w:t>, editable</w:t>
      </w:r>
      <w:r w:rsidR="00C65F45">
        <w:t xml:space="preserve"> entities.</w:t>
      </w:r>
    </w:p>
    <w:p w:rsidR="004C4122" w:rsidRDefault="004C4122" w:rsidP="00C65F45"/>
    <w:p w:rsidR="00D96526" w:rsidRDefault="004C4122" w:rsidP="004C4122">
      <w:pPr>
        <w:pStyle w:val="Heading3"/>
      </w:pPr>
      <w:r>
        <w:t>Design</w:t>
      </w:r>
    </w:p>
    <w:p w:rsidR="00D96526" w:rsidRDefault="004C4122" w:rsidP="00C65F45">
      <w:r>
        <w:t>The</w:t>
      </w:r>
      <w:r w:rsidR="00D96526">
        <w:t xml:space="preserve"> slide editor </w:t>
      </w:r>
      <w:r>
        <w:t>appears when Show &amp; Tell in the menu bar is clicked. The editor is</w:t>
      </w:r>
      <w:r w:rsidR="00D96526">
        <w:t xml:space="preserve"> split up into four </w:t>
      </w:r>
      <w:r>
        <w:t>different regions.</w:t>
      </w:r>
    </w:p>
    <w:p w:rsidR="007E42B1" w:rsidRDefault="00D96526" w:rsidP="00D96526">
      <w:pPr>
        <w:spacing w:before="240"/>
      </w:pPr>
      <w:r>
        <w:rPr>
          <w:noProof/>
          <w:lang w:eastAsia="en-US"/>
        </w:rPr>
        <w:drawing>
          <wp:inline distT="0" distB="0" distL="0" distR="0" wp14:anchorId="77E94CC2" wp14:editId="4C3296B4">
            <wp:extent cx="5934075" cy="2609850"/>
            <wp:effectExtent l="38100" t="38100" r="104775" b="95250"/>
            <wp:docPr id="3" name="Picture 3" descr="\\psbdfilesrvr.psu-erie.bd.psu.edu\student\njt5112\private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bdfilesrvr.psu-erie.bd.psu.edu\student\njt5112\private\desktop\fir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64B" w:rsidRDefault="00D96526" w:rsidP="00E3264B">
      <w:pPr>
        <w:ind w:left="720" w:hanging="720"/>
      </w:pPr>
      <w:r>
        <w:t xml:space="preserve">The upper region is the space to create </w:t>
      </w:r>
      <w:r w:rsidR="004577DC">
        <w:t>a new lecture</w:t>
      </w:r>
      <w:r>
        <w:t xml:space="preserve"> or pick and select old lectures to edit.</w:t>
      </w:r>
      <w:r w:rsidR="00E3264B">
        <w:t xml:space="preserve"> </w:t>
      </w:r>
    </w:p>
    <w:p w:rsidR="00D96526" w:rsidRDefault="00D96526" w:rsidP="00E3264B">
      <w:pPr>
        <w:ind w:left="720" w:hanging="720"/>
      </w:pPr>
      <w:r>
        <w:t xml:space="preserve">There is also </w:t>
      </w:r>
      <w:r w:rsidR="00FE514F">
        <w:t>a</w:t>
      </w:r>
      <w:r>
        <w:t xml:space="preserve"> </w:t>
      </w:r>
      <w:r w:rsidR="00FE514F">
        <w:t>button</w:t>
      </w:r>
      <w:r>
        <w:t xml:space="preserve"> to delete the selected lecture. </w:t>
      </w:r>
    </w:p>
    <w:p w:rsidR="00D96526" w:rsidRDefault="00D96526" w:rsidP="00C65F45">
      <w:r>
        <w:lastRenderedPageBreak/>
        <w:t>The leftmost region is the slide selector. It displays all of the slides that are in the</w:t>
      </w:r>
      <w:r w:rsidR="004577DC">
        <w:t xml:space="preserve"> selected</w:t>
      </w:r>
      <w:r>
        <w:t xml:space="preserve"> lecture. A slide can be created, or deleted from the panel. When a slide is selected, it will display in the slide editor for viewing and editing.</w:t>
      </w:r>
    </w:p>
    <w:p w:rsidR="00D96526" w:rsidRDefault="00D96526" w:rsidP="00C65F45">
      <w:r>
        <w:t>The rightmost region is for entities. Entities can be created or deleted through this panel.</w:t>
      </w:r>
      <w:r w:rsidR="00D51DC8">
        <w:t xml:space="preserve"> When the entity is created, it is added to the middle region.</w:t>
      </w:r>
    </w:p>
    <w:p w:rsidR="00D96526" w:rsidRDefault="00D96526" w:rsidP="00C65F45">
      <w:r>
        <w:t xml:space="preserve">The middle region is the slide viewer and editor. </w:t>
      </w:r>
      <w:r w:rsidR="00D51DC8">
        <w:t xml:space="preserve">Entities can be selected to be click and dragged to move around. This is where entities are edited and the slide is </w:t>
      </w:r>
      <w:r w:rsidR="004E56BE">
        <w:t>designed</w:t>
      </w:r>
      <w:r w:rsidR="00D51DC8">
        <w:t xml:space="preserve"> by the user.</w:t>
      </w:r>
    </w:p>
    <w:p w:rsidR="004C4122" w:rsidRDefault="004C4122" w:rsidP="00C65F45"/>
    <w:p w:rsidR="00C65F45" w:rsidRDefault="00AE67EC" w:rsidP="00AE67EC">
      <w:pPr>
        <w:pStyle w:val="Heading3"/>
      </w:pPr>
      <w:r>
        <w:t>Controller</w:t>
      </w:r>
    </w:p>
    <w:p w:rsidR="005E217C" w:rsidRDefault="00C65F45" w:rsidP="005D1F8B">
      <w:r>
        <w:t xml:space="preserve">The </w:t>
      </w:r>
      <w:r w:rsidR="00745B8E">
        <w:t>C</w:t>
      </w:r>
      <w:r>
        <w:t>ontroller handles the c</w:t>
      </w:r>
      <w:r w:rsidR="00F045DC">
        <w:t>onnections between the client, G</w:t>
      </w:r>
      <w:r>
        <w:t xml:space="preserve">lassfish webserver, and the </w:t>
      </w:r>
      <w:r w:rsidR="00F045DC">
        <w:t xml:space="preserve">SQL </w:t>
      </w:r>
      <w:r>
        <w:t>database. When a request is se</w:t>
      </w:r>
      <w:r w:rsidR="004719D1">
        <w:t xml:space="preserve">nt from the client to Glassfish, Glassfish uses the Controller to </w:t>
      </w:r>
      <w:r w:rsidR="00A11B67">
        <w:t>process</w:t>
      </w:r>
      <w:r w:rsidR="004719D1">
        <w:t xml:space="preserve"> the request </w:t>
      </w:r>
      <w:r w:rsidR="00A11B67">
        <w:t xml:space="preserve">to make changes to the database, </w:t>
      </w:r>
      <w:r w:rsidR="004719D1">
        <w:t xml:space="preserve">and generate </w:t>
      </w:r>
      <w:r w:rsidR="008C5D72">
        <w:t xml:space="preserve">the </w:t>
      </w:r>
      <w:r w:rsidR="004719D1">
        <w:t xml:space="preserve">response. </w:t>
      </w:r>
    </w:p>
    <w:p w:rsidR="0086563B" w:rsidRDefault="0086563B" w:rsidP="0086563B">
      <w:pPr>
        <w:jc w:val="center"/>
      </w:pPr>
      <w:r>
        <w:rPr>
          <w:noProof/>
          <w:lang w:eastAsia="en-US"/>
        </w:rPr>
        <w:drawing>
          <wp:inline distT="0" distB="0" distL="0" distR="0" wp14:anchorId="6959A1C7" wp14:editId="2EA04B3A">
            <wp:extent cx="4391025" cy="2466975"/>
            <wp:effectExtent l="0" t="0" r="9525" b="0"/>
            <wp:docPr id="2" name="Picture 2" descr="\\psbdfilesrvr.psu-erie.bd.psu.edu\student\NJT5112\private\desktop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bdfilesrvr.psu-erie.bd.psu.edu\student\NJT5112\private\desktop\Fig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D1" w:rsidRDefault="004719D1" w:rsidP="005D1F8B">
      <w:r>
        <w:t>The possible post requests from the client to the server are:</w:t>
      </w:r>
    </w:p>
    <w:p w:rsidR="004719D1" w:rsidRDefault="004719D1" w:rsidP="004719D1">
      <w:proofErr w:type="spellStart"/>
      <w:proofErr w:type="gramStart"/>
      <w:r w:rsidRPr="004719D1">
        <w:rPr>
          <w:b/>
          <w:u w:val="single"/>
        </w:rPr>
        <w:t>getPages</w:t>
      </w:r>
      <w:proofErr w:type="spellEnd"/>
      <w:proofErr w:type="gramEnd"/>
      <w:r>
        <w:rPr>
          <w:b/>
        </w:rPr>
        <w:t xml:space="preserve"> - </w:t>
      </w:r>
      <w:r>
        <w:t>Retrieve an array of</w:t>
      </w:r>
      <w:r w:rsidR="00E3264B">
        <w:t xml:space="preserve"> slides (</w:t>
      </w:r>
      <w:r>
        <w:t>pages</w:t>
      </w:r>
      <w:r w:rsidR="00E3264B">
        <w:t>)</w:t>
      </w:r>
      <w:r>
        <w:t xml:space="preserve"> for the selected lecture</w:t>
      </w:r>
    </w:p>
    <w:p w:rsidR="004719D1" w:rsidRDefault="004719D1" w:rsidP="004719D1">
      <w:proofErr w:type="spellStart"/>
      <w:proofErr w:type="gramStart"/>
      <w:r w:rsidRPr="004719D1">
        <w:rPr>
          <w:b/>
          <w:u w:val="single"/>
        </w:rPr>
        <w:t>getEntities</w:t>
      </w:r>
      <w:proofErr w:type="spellEnd"/>
      <w:proofErr w:type="gramEnd"/>
      <w:r w:rsidRPr="00D6732B">
        <w:rPr>
          <w:b/>
        </w:rPr>
        <w:t xml:space="preserve"> -</w:t>
      </w:r>
      <w:r>
        <w:t xml:space="preserve"> Retrieve an array of entities for the selected page</w:t>
      </w:r>
    </w:p>
    <w:p w:rsidR="004719D1" w:rsidRDefault="004719D1" w:rsidP="004719D1">
      <w:proofErr w:type="spellStart"/>
      <w:proofErr w:type="gramStart"/>
      <w:r w:rsidRPr="004719D1">
        <w:rPr>
          <w:b/>
          <w:u w:val="single"/>
        </w:rPr>
        <w:lastRenderedPageBreak/>
        <w:t>newLecture</w:t>
      </w:r>
      <w:proofErr w:type="spellEnd"/>
      <w:proofErr w:type="gramEnd"/>
      <w:r>
        <w:t xml:space="preserve"> - Create a lecture object and insert into database</w:t>
      </w:r>
    </w:p>
    <w:p w:rsidR="004719D1" w:rsidRDefault="004719D1" w:rsidP="004719D1">
      <w:proofErr w:type="spellStart"/>
      <w:proofErr w:type="gramStart"/>
      <w:r w:rsidRPr="004719D1">
        <w:rPr>
          <w:b/>
          <w:u w:val="single"/>
        </w:rPr>
        <w:t>deleteLecture</w:t>
      </w:r>
      <w:proofErr w:type="spellEnd"/>
      <w:proofErr w:type="gramEnd"/>
      <w:r>
        <w:t xml:space="preserve"> - Delete a lecture object from the database</w:t>
      </w:r>
    </w:p>
    <w:p w:rsidR="004719D1" w:rsidRDefault="004719D1" w:rsidP="004719D1">
      <w:proofErr w:type="spellStart"/>
      <w:proofErr w:type="gramStart"/>
      <w:r w:rsidRPr="004719D1">
        <w:rPr>
          <w:b/>
          <w:u w:val="single"/>
        </w:rPr>
        <w:t>updateLecture</w:t>
      </w:r>
      <w:proofErr w:type="spellEnd"/>
      <w:proofErr w:type="gramEnd"/>
      <w:r>
        <w:t xml:space="preserve"> - Upload all of the information of </w:t>
      </w:r>
      <w:r w:rsidR="007E42B1">
        <w:t>the edited slide to the server</w:t>
      </w:r>
    </w:p>
    <w:p w:rsidR="004719D1" w:rsidRDefault="00F569E5" w:rsidP="004719D1">
      <w:proofErr w:type="spellStart"/>
      <w:proofErr w:type="gramStart"/>
      <w:r>
        <w:t>u</w:t>
      </w:r>
      <w:r w:rsidR="007E42B1">
        <w:t>pdateLecture</w:t>
      </w:r>
      <w:proofErr w:type="spellEnd"/>
      <w:proofErr w:type="gramEnd"/>
      <w:r w:rsidR="007E42B1">
        <w:t xml:space="preserve"> is the </w:t>
      </w:r>
      <w:r w:rsidR="008C5D72">
        <w:t>core</w:t>
      </w:r>
      <w:r w:rsidR="007E42B1">
        <w:t xml:space="preserve"> of the post requests as it processes all of the major changes to a slide. The information uploaded includes </w:t>
      </w:r>
      <w:r w:rsidR="007E42B1" w:rsidRPr="007E42B1">
        <w:t xml:space="preserve">an array of the deleted entities, new entities, updated entities, deleted pages, new pages, updated pages, and </w:t>
      </w:r>
      <w:r w:rsidR="007E42B1">
        <w:t xml:space="preserve">the </w:t>
      </w:r>
      <w:r w:rsidR="007E42B1" w:rsidRPr="007E42B1">
        <w:t>lecture.</w:t>
      </w:r>
      <w:r w:rsidR="007E42B1">
        <w:t xml:space="preserve"> The server then handles the images, deletions, updates, and additions to the database.</w:t>
      </w:r>
    </w:p>
    <w:p w:rsidR="007E55BE" w:rsidRDefault="0086563B" w:rsidP="008C5D72">
      <w:r>
        <w:t xml:space="preserve">The SQL database is implemented using </w:t>
      </w:r>
      <w:r w:rsidRPr="0086563B">
        <w:t>Java Database Connectivity (JDBC</w:t>
      </w:r>
      <w:r>
        <w:t>). The database contains three tables –</w:t>
      </w:r>
      <w:r w:rsidR="008C5D72">
        <w:t xml:space="preserve"> LECTURE, PAGE, and ENTITY</w:t>
      </w:r>
      <w:r>
        <w:t>.</w:t>
      </w:r>
      <w:r w:rsidR="008C5D72">
        <w:t xml:space="preserve"> The tables are utilized in each post request which includes retrievals, insertions, and deletions.</w:t>
      </w:r>
    </w:p>
    <w:p w:rsidR="00182765" w:rsidRDefault="00182765" w:rsidP="00AE67EC">
      <w:pPr>
        <w:pStyle w:val="Heading3"/>
      </w:pPr>
    </w:p>
    <w:p w:rsidR="00AE1D61" w:rsidRDefault="00AE67EC" w:rsidP="00AE67EC">
      <w:pPr>
        <w:pStyle w:val="Heading3"/>
      </w:pPr>
      <w:r>
        <w:t>Model</w:t>
      </w:r>
    </w:p>
    <w:p w:rsidR="005F5CDE" w:rsidRDefault="00182765" w:rsidP="005F5CDE">
      <w:r>
        <w:t xml:space="preserve">The </w:t>
      </w:r>
      <w:r w:rsidR="00703AE0">
        <w:t>M</w:t>
      </w:r>
      <w:r>
        <w:t>odel module includes the three distinct</w:t>
      </w:r>
      <w:r w:rsidR="00E3264B">
        <w:t xml:space="preserve"> objects – </w:t>
      </w:r>
      <w:r>
        <w:t xml:space="preserve">Lecture, Page, and Entity. </w:t>
      </w:r>
    </w:p>
    <w:p w:rsidR="005F5CDE" w:rsidRDefault="005F5CDE" w:rsidP="005F5CDE">
      <w:pPr>
        <w:pStyle w:val="ListParagraph"/>
        <w:numPr>
          <w:ilvl w:val="0"/>
          <w:numId w:val="7"/>
        </w:numPr>
      </w:pPr>
      <w:r>
        <w:t>A lecture is an object that holds the ID of the lecture, the title</w:t>
      </w:r>
      <w:r w:rsidR="00F045DC">
        <w:t>, course title, and instructor</w:t>
      </w:r>
    </w:p>
    <w:p w:rsidR="005F5CDE" w:rsidRDefault="005F5CDE" w:rsidP="005F5CDE">
      <w:pPr>
        <w:pStyle w:val="ListParagraph"/>
        <w:numPr>
          <w:ilvl w:val="0"/>
          <w:numId w:val="7"/>
        </w:numPr>
      </w:pPr>
      <w:r>
        <w:t>A page, or slide, contains the IDs of the parent lec</w:t>
      </w:r>
      <w:r w:rsidR="00E07D8A">
        <w:t xml:space="preserve">ture and page, </w:t>
      </w:r>
      <w:r w:rsidR="00F045DC">
        <w:t xml:space="preserve">and </w:t>
      </w:r>
      <w:r w:rsidR="00E07D8A">
        <w:t>audio sequence URL</w:t>
      </w:r>
    </w:p>
    <w:p w:rsidR="00182765" w:rsidRDefault="005F5CDE" w:rsidP="00AE67EC">
      <w:pPr>
        <w:pStyle w:val="ListParagraph"/>
        <w:numPr>
          <w:ilvl w:val="0"/>
          <w:numId w:val="7"/>
        </w:numPr>
      </w:pPr>
      <w:r>
        <w:t>An entity is a moveable object within the page that contains the ID of the parent lecture and parent page, and information relating to the positioning and content of the e</w:t>
      </w:r>
      <w:r w:rsidR="00F045DC">
        <w:t>ntity</w:t>
      </w:r>
    </w:p>
    <w:p w:rsidR="0086563B" w:rsidRPr="00AE67EC" w:rsidRDefault="00764B92" w:rsidP="00764B92">
      <w:pPr>
        <w:jc w:val="center"/>
      </w:pPr>
      <w:r>
        <w:rPr>
          <w:noProof/>
          <w:lang w:eastAsia="en-US"/>
        </w:rPr>
        <w:drawing>
          <wp:inline distT="0" distB="0" distL="0" distR="0">
            <wp:extent cx="6121939" cy="149645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70" b="31319"/>
                    <a:stretch/>
                  </pic:blipFill>
                  <pic:spPr bwMode="auto">
                    <a:xfrm>
                      <a:off x="0" y="0"/>
                      <a:ext cx="6168801" cy="150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0B3" w:rsidRDefault="00DC00B3" w:rsidP="00DC00B3">
      <w:r>
        <w:lastRenderedPageBreak/>
        <w:t>The Controller implements the Model to store the objects and information into the SQL database.</w:t>
      </w:r>
    </w:p>
    <w:p w:rsidR="00DC00B3" w:rsidRDefault="00DC00B3" w:rsidP="00AE67EC">
      <w:pPr>
        <w:pStyle w:val="Heading3"/>
      </w:pPr>
    </w:p>
    <w:p w:rsidR="00AE1D61" w:rsidRDefault="00AE67EC" w:rsidP="00AE67EC">
      <w:pPr>
        <w:pStyle w:val="Heading3"/>
      </w:pPr>
      <w:r>
        <w:t>View</w:t>
      </w:r>
    </w:p>
    <w:p w:rsidR="00F045DC" w:rsidRPr="004D7A3B" w:rsidRDefault="00745B8E" w:rsidP="004D7A3B">
      <w:r>
        <w:t>The V</w:t>
      </w:r>
      <w:r w:rsidR="004D7A3B">
        <w:t xml:space="preserve">iew </w:t>
      </w:r>
      <w:r w:rsidR="00D6732B">
        <w:t xml:space="preserve">is the user interface and how the user edits the slides. It is </w:t>
      </w:r>
      <w:r w:rsidR="00857C32">
        <w:t xml:space="preserve">an HTML file </w:t>
      </w:r>
      <w:r w:rsidR="004D7A3B">
        <w:t xml:space="preserve">produced through JSP upon each post request. When the request has been processed or handled, the response is generated </w:t>
      </w:r>
      <w:r w:rsidR="00857C32">
        <w:t>by the Controller on Glassfish and sent back to the client.</w:t>
      </w:r>
      <w:r w:rsidR="004C4122">
        <w:t xml:space="preserve"> It is thoroughly explained in System Execution.</w:t>
      </w:r>
    </w:p>
    <w:p w:rsidR="005D1F8B" w:rsidRDefault="005D1F8B" w:rsidP="001A0EB4">
      <w:pPr>
        <w:pStyle w:val="Heading1"/>
      </w:pPr>
      <w:r>
        <w:t>System Execution</w:t>
      </w:r>
    </w:p>
    <w:p w:rsidR="001A0EB4" w:rsidRPr="001A0EB4" w:rsidRDefault="00F045DC" w:rsidP="001A0EB4">
      <w:r>
        <w:t>The slide editor is the first to appear when Show &amp; Tell is selected. A user begins by adding a lecture. To do so, the three text fields Course Title, Lecture Title, an</w:t>
      </w:r>
      <w:r w:rsidR="00C27F5C">
        <w:t>d Instructor must be filled out, then the “+” button can be clicked to create the lecture.</w:t>
      </w:r>
    </w:p>
    <w:p w:rsidR="00F045DC" w:rsidRDefault="002A1D65" w:rsidP="002A1D65">
      <w:pPr>
        <w:jc w:val="center"/>
      </w:pPr>
      <w:r>
        <w:rPr>
          <w:noProof/>
          <w:lang w:eastAsia="en-US"/>
        </w:rPr>
        <w:drawing>
          <wp:inline distT="0" distB="0" distL="0" distR="0" wp14:anchorId="30C06C28" wp14:editId="610207B5">
            <wp:extent cx="5879278" cy="3843020"/>
            <wp:effectExtent l="38100" t="38100" r="102870" b="100330"/>
            <wp:docPr id="96" name="Shap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hape 96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 l="1074" t="1633"/>
                    <a:stretch/>
                  </pic:blipFill>
                  <pic:spPr bwMode="auto">
                    <a:xfrm>
                      <a:off x="0" y="0"/>
                      <a:ext cx="5879278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D8A" w:rsidRDefault="00C27F5C" w:rsidP="00C27F5C">
      <w:r>
        <w:lastRenderedPageBreak/>
        <w:t>Pages on the left can be highlighted to be edited in the middle panel, or deleted. The entities can be created and edited from the right panel.</w:t>
      </w:r>
      <w:bookmarkStart w:id="5" w:name="_GoBack"/>
      <w:bookmarkEnd w:id="5"/>
    </w:p>
    <w:p w:rsidR="002163EE" w:rsidRDefault="005D1F8B" w:rsidP="001A0EB4">
      <w:pPr>
        <w:pStyle w:val="Heading1"/>
      </w:pPr>
      <w:r>
        <w:t>Lessons Learned</w:t>
      </w:r>
      <w:bookmarkEnd w:id="0"/>
      <w:bookmarkEnd w:id="1"/>
      <w:bookmarkEnd w:id="2"/>
      <w:bookmarkEnd w:id="3"/>
      <w:bookmarkEnd w:id="4"/>
    </w:p>
    <w:p w:rsidR="001A0EB4" w:rsidRDefault="009B1E10" w:rsidP="009B1E10">
      <w:pPr>
        <w:pStyle w:val="Heading3"/>
      </w:pPr>
      <w:r>
        <w:t>Nick:</w:t>
      </w:r>
    </w:p>
    <w:p w:rsidR="00843ED7" w:rsidRDefault="004577DC" w:rsidP="004577DC">
      <w:r>
        <w:t xml:space="preserve">I </w:t>
      </w:r>
      <w:r w:rsidR="00F12065">
        <w:t xml:space="preserve">have </w:t>
      </w:r>
      <w:r>
        <w:t>learned a lot</w:t>
      </w:r>
      <w:r w:rsidR="00F90831">
        <w:t xml:space="preserve"> about different subjects</w:t>
      </w:r>
      <w:r w:rsidR="00F12065">
        <w:t xml:space="preserve"> during the course of this class and final project. One example </w:t>
      </w:r>
      <w:r w:rsidR="00F90831">
        <w:t>would be</w:t>
      </w:r>
      <w:r w:rsidR="00F12065">
        <w:t xml:space="preserve"> </w:t>
      </w:r>
      <w:r>
        <w:t xml:space="preserve">using </w:t>
      </w:r>
      <w:r w:rsidRPr="004577DC">
        <w:t>GitHub</w:t>
      </w:r>
      <w:r>
        <w:t xml:space="preserve"> which</w:t>
      </w:r>
      <w:r w:rsidR="00F90831">
        <w:t xml:space="preserve"> </w:t>
      </w:r>
      <w:r w:rsidR="00843ED7">
        <w:t xml:space="preserve">will be </w:t>
      </w:r>
      <w:r>
        <w:t>very beneficial</w:t>
      </w:r>
      <w:r w:rsidR="00F90831">
        <w:t xml:space="preserve"> to know</w:t>
      </w:r>
      <w:r>
        <w:t xml:space="preserve"> for future team projects. </w:t>
      </w:r>
      <w:r w:rsidR="00F87C96">
        <w:t>While we had problems with it and almost lost work because of it, it is still</w:t>
      </w:r>
      <w:r>
        <w:t xml:space="preserve"> very useful to have a way to see the changes that each teammate has made</w:t>
      </w:r>
      <w:r w:rsidR="00A64D39">
        <w:t xml:space="preserve"> and are working on,</w:t>
      </w:r>
      <w:r>
        <w:t xml:space="preserve"> and</w:t>
      </w:r>
      <w:r w:rsidR="009A2878">
        <w:t xml:space="preserve"> </w:t>
      </w:r>
      <w:r w:rsidR="001A6B3E">
        <w:t>to have</w:t>
      </w:r>
      <w:r>
        <w:t xml:space="preserve"> the ability to revert any unwanted change.</w:t>
      </w:r>
      <w:r w:rsidR="00843ED7">
        <w:t xml:space="preserve"> I have actually never worked on a team programming project before and was interesting to learn how to do so</w:t>
      </w:r>
      <w:r w:rsidR="00F12065">
        <w:t xml:space="preserve"> and work as a </w:t>
      </w:r>
      <w:r w:rsidR="00F90831">
        <w:t>group</w:t>
      </w:r>
      <w:r w:rsidR="00843ED7">
        <w:t xml:space="preserve">. Splitting up </w:t>
      </w:r>
      <w:r w:rsidR="009A4958">
        <w:t xml:space="preserve">the </w:t>
      </w:r>
      <w:r w:rsidR="00843ED7">
        <w:t>tasks between the three of us was beneficial as we were</w:t>
      </w:r>
      <w:r w:rsidR="00F90831">
        <w:t xml:space="preserve"> each</w:t>
      </w:r>
      <w:r w:rsidR="00843ED7">
        <w:t xml:space="preserve"> able to focus and understand cert</w:t>
      </w:r>
      <w:r w:rsidR="008B622A">
        <w:t xml:space="preserve">ain aspects of the editor, and </w:t>
      </w:r>
      <w:r w:rsidR="00D91938">
        <w:t>a lot more can get done earlier</w:t>
      </w:r>
      <w:r w:rsidR="009A4958">
        <w:t>, faster,</w:t>
      </w:r>
      <w:r w:rsidR="00100BFD">
        <w:t xml:space="preserve"> and </w:t>
      </w:r>
      <w:r w:rsidR="009A4958">
        <w:t>easier</w:t>
      </w:r>
      <w:r w:rsidR="00D91938">
        <w:t xml:space="preserve">. It also gives us the ability to learn from </w:t>
      </w:r>
      <w:r w:rsidR="001A6B3E">
        <w:t>each other when help was needed.</w:t>
      </w:r>
    </w:p>
    <w:p w:rsidR="00852BDE" w:rsidRDefault="002F11F1" w:rsidP="004577DC">
      <w:r>
        <w:t>While I</w:t>
      </w:r>
      <w:r w:rsidR="00D91938">
        <w:t xml:space="preserve"> ha</w:t>
      </w:r>
      <w:r>
        <w:t xml:space="preserve">ve done HTML and CSS in the past, </w:t>
      </w:r>
      <w:r w:rsidR="009A2878">
        <w:t>I</w:t>
      </w:r>
      <w:r w:rsidR="003E3DA5">
        <w:t xml:space="preserve"> </w:t>
      </w:r>
      <w:r w:rsidR="008B622A">
        <w:t xml:space="preserve">have </w:t>
      </w:r>
      <w:r>
        <w:t>learned a lot more of it</w:t>
      </w:r>
      <w:r w:rsidR="00A62ECA">
        <w:t xml:space="preserve"> which </w:t>
      </w:r>
      <w:r w:rsidR="003E3DA5">
        <w:t>will be</w:t>
      </w:r>
      <w:r w:rsidR="00A62ECA">
        <w:t xml:space="preserve"> </w:t>
      </w:r>
      <w:r w:rsidR="00F12065">
        <w:t>useful</w:t>
      </w:r>
      <w:r w:rsidR="003E3DA5">
        <w:t xml:space="preserve"> in the future</w:t>
      </w:r>
      <w:r w:rsidR="009A2878">
        <w:t>.</w:t>
      </w:r>
      <w:r>
        <w:t xml:space="preserve"> </w:t>
      </w:r>
      <w:r w:rsidR="004577DC">
        <w:t>I</w:t>
      </w:r>
      <w:r w:rsidR="009A2878">
        <w:t xml:space="preserve"> have previously used </w:t>
      </w:r>
      <w:r w:rsidR="00A62ECA">
        <w:t>MySQL</w:t>
      </w:r>
      <w:r w:rsidR="003E3DA5">
        <w:t xml:space="preserve"> in the past</w:t>
      </w:r>
      <w:r w:rsidR="009A2878">
        <w:t xml:space="preserve"> for hosting Minecraft servers</w:t>
      </w:r>
      <w:r w:rsidR="006461F7">
        <w:t xml:space="preserve"> which use</w:t>
      </w:r>
      <w:r w:rsidR="00D9187F">
        <w:t>d</w:t>
      </w:r>
      <w:r w:rsidR="006461F7">
        <w:t xml:space="preserve"> Java</w:t>
      </w:r>
      <w:r w:rsidR="0012762F">
        <w:t xml:space="preserve"> to interface with SQL</w:t>
      </w:r>
      <w:r w:rsidR="009A2878">
        <w:t>, so it was</w:t>
      </w:r>
      <w:r w:rsidR="004577DC">
        <w:t xml:space="preserve"> useful to touch on </w:t>
      </w:r>
      <w:r w:rsidR="004577DC" w:rsidRPr="004577DC">
        <w:t>SQL</w:t>
      </w:r>
      <w:r w:rsidR="004577DC">
        <w:t xml:space="preserve"> and </w:t>
      </w:r>
      <w:r w:rsidR="009A2878">
        <w:t>learn the basics of using</w:t>
      </w:r>
      <w:r w:rsidR="004577DC">
        <w:t xml:space="preserve"> </w:t>
      </w:r>
      <w:r w:rsidR="005065FB">
        <w:t xml:space="preserve">SQL </w:t>
      </w:r>
      <w:r w:rsidR="004577DC">
        <w:t xml:space="preserve">databases in NetBeans. </w:t>
      </w:r>
    </w:p>
    <w:p w:rsidR="009B1E10" w:rsidRDefault="004577DC" w:rsidP="004577DC">
      <w:r w:rsidRPr="004577DC">
        <w:t>JavaScript</w:t>
      </w:r>
      <w:r>
        <w:t xml:space="preserve"> and </w:t>
      </w:r>
      <w:r w:rsidRPr="004577DC">
        <w:t>JavaBeans</w:t>
      </w:r>
      <w:r>
        <w:t xml:space="preserve"> as </w:t>
      </w:r>
      <w:r w:rsidR="00D9187F">
        <w:t>a whole were new concept. I have only</w:t>
      </w:r>
      <w:r>
        <w:t xml:space="preserve"> used PHP</w:t>
      </w:r>
      <w:r w:rsidR="003E3DA5">
        <w:t xml:space="preserve"> in past </w:t>
      </w:r>
      <w:r w:rsidR="00D91938">
        <w:t xml:space="preserve">web </w:t>
      </w:r>
      <w:r w:rsidR="003E3DA5">
        <w:t>projects</w:t>
      </w:r>
      <w:r w:rsidR="00D9187F">
        <w:t xml:space="preserve"> and</w:t>
      </w:r>
      <w:r w:rsidR="009A2878">
        <w:t xml:space="preserve"> </w:t>
      </w:r>
      <w:r w:rsidR="00CD5031">
        <w:t xml:space="preserve">JavaScript </w:t>
      </w:r>
      <w:r w:rsidR="00D9187F">
        <w:t>appears to</w:t>
      </w:r>
      <w:r w:rsidR="00CD5031">
        <w:t xml:space="preserve"> be very useful for client</w:t>
      </w:r>
      <w:r w:rsidR="00170654">
        <w:t xml:space="preserve"> </w:t>
      </w:r>
      <w:r w:rsidR="00CD5031">
        <w:t>side processing</w:t>
      </w:r>
      <w:r w:rsidR="00D9187F">
        <w:t xml:space="preserve">. </w:t>
      </w:r>
      <w:r w:rsidR="00CD5031">
        <w:t xml:space="preserve">I do intend on using </w:t>
      </w:r>
      <w:r w:rsidR="00D9187F">
        <w:t xml:space="preserve">JavaScript </w:t>
      </w:r>
      <w:r w:rsidR="00CD5031">
        <w:t>it in the future.</w:t>
      </w:r>
      <w:r w:rsidR="00170654">
        <w:t xml:space="preserve"> For the server side processing, </w:t>
      </w:r>
      <w:r w:rsidR="009A2878">
        <w:t xml:space="preserve">JavaBeans </w:t>
      </w:r>
      <w:r w:rsidR="003E3DA5">
        <w:t xml:space="preserve">is </w:t>
      </w:r>
      <w:r w:rsidR="009A2878">
        <w:t xml:space="preserve">something I </w:t>
      </w:r>
      <w:r w:rsidR="00852BDE">
        <w:t xml:space="preserve">do </w:t>
      </w:r>
      <w:r w:rsidR="009A2878">
        <w:t>plan on using in the future</w:t>
      </w:r>
      <w:r w:rsidR="00CD5031">
        <w:t xml:space="preserve"> as well</w:t>
      </w:r>
      <w:r w:rsidR="009A2878">
        <w:t xml:space="preserve">, </w:t>
      </w:r>
      <w:r w:rsidR="00170654">
        <w:t>since</w:t>
      </w:r>
      <w:r w:rsidR="003E3DA5">
        <w:t xml:space="preserve"> it is very convenient to be a</w:t>
      </w:r>
      <w:r w:rsidR="008B622A">
        <w:t>ble to use Java with web design</w:t>
      </w:r>
      <w:r w:rsidR="003E3DA5">
        <w:t xml:space="preserve"> </w:t>
      </w:r>
      <w:r w:rsidR="008B622A">
        <w:t>since</w:t>
      </w:r>
      <w:r w:rsidR="003E3DA5">
        <w:t xml:space="preserve"> I</w:t>
      </w:r>
      <w:r w:rsidR="009A2878">
        <w:t xml:space="preserve"> am much better with Java than most other</w:t>
      </w:r>
      <w:r w:rsidR="00D91938">
        <w:t xml:space="preserve"> programming</w:t>
      </w:r>
      <w:r w:rsidR="009A2878">
        <w:t xml:space="preserve"> languages</w:t>
      </w:r>
      <w:r w:rsidR="0012762F">
        <w:t>.</w:t>
      </w:r>
    </w:p>
    <w:p w:rsidR="00A62ECA" w:rsidRPr="009B1E10" w:rsidRDefault="00A62ECA" w:rsidP="004577DC"/>
    <w:p w:rsidR="009B1E10" w:rsidRDefault="009B1E10" w:rsidP="009B1E10">
      <w:pPr>
        <w:pStyle w:val="Heading3"/>
      </w:pPr>
      <w:r>
        <w:lastRenderedPageBreak/>
        <w:t>Caleb:</w:t>
      </w:r>
    </w:p>
    <w:p w:rsidR="009B1E10" w:rsidRDefault="00BB51FC" w:rsidP="009B1E10">
      <w:r>
        <w:t>I learned quite a bit in this course considering I barely understood how the web functioned before this semester.</w:t>
      </w:r>
      <w:r w:rsidR="00C431EF">
        <w:t xml:space="preserve"> The Client-Server paradigm of coding is different from what I’m used to, and this course provided a great opportunity to practice tackling a task from multiple perspectives.</w:t>
      </w:r>
    </w:p>
    <w:p w:rsidR="00C431EF" w:rsidRDefault="00C431EF" w:rsidP="009B1E10">
      <w:r>
        <w:t xml:space="preserve">I also learned a lot more about collaboration tools, particularly </w:t>
      </w:r>
      <w:proofErr w:type="spellStart"/>
      <w:r>
        <w:t>Git</w:t>
      </w:r>
      <w:proofErr w:type="spellEnd"/>
      <w:r>
        <w:t xml:space="preserve"> and GitHub. While I had used these tools previously, their importance was stressed quite a bit more this time around due to our team’s tougher schedules. </w:t>
      </w:r>
    </w:p>
    <w:p w:rsidR="00872408" w:rsidRDefault="00C431EF" w:rsidP="009B1E10">
      <w:r>
        <w:t xml:space="preserve">While I had plenty of knowledge of </w:t>
      </w:r>
      <w:r w:rsidR="00872408">
        <w:t>databases prior to this class, I had little knowledge of how they were typically implemented or interfaced with common applications/websites.</w:t>
      </w:r>
      <w:r w:rsidR="001E7423">
        <w:t xml:space="preserve"> Getting the opportunity to utilize the knowledge I had with databases and how to query/organize information in them was good practice. It also turned out to be beneficial, as I seemed to have the most knowledge of databases in my group.</w:t>
      </w:r>
    </w:p>
    <w:p w:rsidR="00872408" w:rsidRDefault="00872408" w:rsidP="009B1E10">
      <w:r>
        <w:t xml:space="preserve">A big thing that I had never fully understood before this class was XML. I had never fully understood the purpose of it or what precisely it accomplished, but now I see </w:t>
      </w:r>
      <w:r w:rsidR="009D083F">
        <w:t>its</w:t>
      </w:r>
      <w:r>
        <w:t xml:space="preserve"> pu</w:t>
      </w:r>
      <w:r w:rsidR="00B01439">
        <w:t>rpose and realize that the idea</w:t>
      </w:r>
      <w:r>
        <w:t xml:space="preserve"> is extremely useful.</w:t>
      </w:r>
    </w:p>
    <w:p w:rsidR="00B01439" w:rsidRDefault="00B01439" w:rsidP="009B1E10">
      <w:r>
        <w:t>The biggest takeaway from this class was a</w:t>
      </w:r>
      <w:r w:rsidR="009D083F">
        <w:t>bout the teamwork aspect of it. SWENG 411</w:t>
      </w:r>
      <w:r w:rsidR="00782EA8">
        <w:t xml:space="preserve"> was my first experience with large group projects, and, while it was good experience, it gave me a lot of misconceptions about team projects. For starters, our schedules this semester didn’t sync up nearly as well as my previous group, and it lead to a lot of difficulties we simply didn’t experience last semester. I also realized the importance of vocalizing ideas and ensuring everyone is on the same page. This course is very difficult to complete without a solid group, and the only way to keep a group working together well is to ensure everyone understands everybody’s thought processes.</w:t>
      </w:r>
    </w:p>
    <w:p w:rsidR="009B1E10" w:rsidRPr="009B1E10" w:rsidRDefault="009B1E10" w:rsidP="009B1E10"/>
    <w:p w:rsidR="009B1E10" w:rsidRDefault="009B1E10" w:rsidP="009B1E10">
      <w:pPr>
        <w:pStyle w:val="Heading3"/>
      </w:pPr>
      <w:r>
        <w:lastRenderedPageBreak/>
        <w:t>Matt:</w:t>
      </w:r>
    </w:p>
    <w:p w:rsidR="009B1E10" w:rsidRDefault="0053171F" w:rsidP="00433B64">
      <w:r>
        <w:t xml:space="preserve">The first major lesson I learned that will stay with me in this class was JavaScript. Although I already knew a little about how to use JavaScript from past projects, my past understanding was fairly limited and was mostly just due to the familiarity of the common </w:t>
      </w:r>
      <w:r w:rsidR="00133B19">
        <w:t>syntactical</w:t>
      </w:r>
      <w:r>
        <w:t xml:space="preserve"> structure. </w:t>
      </w:r>
      <w:r w:rsidR="001D7B20">
        <w:t>I</w:t>
      </w:r>
      <w:r>
        <w:t xml:space="preserve">n the case of </w:t>
      </w:r>
      <w:r w:rsidR="001D7B20">
        <w:t xml:space="preserve">the project for which I used JavaScript, what I did was merely use it as a method of arbitrarily invoking predefined Java methods at runtime by binding them to the interpreter – in other words </w:t>
      </w:r>
      <w:r w:rsidR="00885BF4">
        <w:t>I used</w:t>
      </w:r>
      <w:r w:rsidR="001D7B20">
        <w:t xml:space="preserve"> it like a shell script to perform a batch of commands. </w:t>
      </w:r>
      <w:r w:rsidR="00885BF4">
        <w:t xml:space="preserve">My experience with JavaScript in this class taught me the nuances, special functionality, and the </w:t>
      </w:r>
      <w:r w:rsidR="005D5CCA">
        <w:t>use, function, and interaction of closures and scope as opposed to a more rigid definition of objects and scopes</w:t>
      </w:r>
      <w:r w:rsidR="00885BF4">
        <w:t>.</w:t>
      </w:r>
      <w:r w:rsidR="00B1675A">
        <w:t xml:space="preserve"> </w:t>
      </w:r>
      <w:r w:rsidR="00EB2B81">
        <w:t>Initially I thought JavaScript was messy and tried to be too flexible, but as I used it more and became more familiar I’</w:t>
      </w:r>
      <w:r w:rsidR="00CA5A30">
        <w:t xml:space="preserve">ve learned that the parts I thought to be unnecessary were actually routinely helpful and that keeping the code neat isn’t much more difficult than most languages. Additionally </w:t>
      </w:r>
      <w:r w:rsidR="006B0430">
        <w:t xml:space="preserve">after watching some group’s presentations and seeing how they stuck to more of an object oriented scheme despite the fact that there are no classes in JavaScript made me realize </w:t>
      </w:r>
      <w:r w:rsidR="002615D6">
        <w:t xml:space="preserve">that it still has potential </w:t>
      </w:r>
      <w:r w:rsidR="00581D29">
        <w:t xml:space="preserve">for object oriented programming (in terms of code organization and separation of functional concepts </w:t>
      </w:r>
      <w:r w:rsidR="0009636D">
        <w:t>–</w:t>
      </w:r>
      <w:r w:rsidR="00581D29">
        <w:t xml:space="preserve"> </w:t>
      </w:r>
      <w:r w:rsidR="0009636D">
        <w:t>you still can’t really take advantage of it as object oriented since there are no classes or inheritance or types).</w:t>
      </w:r>
    </w:p>
    <w:p w:rsidR="0009636D" w:rsidRPr="009B1E10" w:rsidRDefault="0009636D" w:rsidP="009B1E10">
      <w:r>
        <w:t>The other big lesson I will take away from this cour</w:t>
      </w:r>
      <w:r w:rsidR="00CF7609">
        <w:t xml:space="preserve">se is the importance of </w:t>
      </w:r>
      <w:r w:rsidR="004B3E82">
        <w:t xml:space="preserve">making use of templates and pre-existing features instead of </w:t>
      </w:r>
      <w:r w:rsidR="00CF7609">
        <w:t xml:space="preserve">doing a custom implementation of </w:t>
      </w:r>
      <w:r w:rsidR="004B3E82">
        <w:t xml:space="preserve">everything. </w:t>
      </w:r>
      <w:r w:rsidR="00CE223B">
        <w:t>In contrast to working with langu</w:t>
      </w:r>
      <w:r w:rsidR="00F27B64">
        <w:t>ages like Java and C#</w:t>
      </w:r>
      <w:r w:rsidR="000C18C1">
        <w:t xml:space="preserve"> that have built in support to make things like GUIs without relying on </w:t>
      </w:r>
      <w:r w:rsidR="007C0DC3">
        <w:t xml:space="preserve">external libraries, making a website or even just a single </w:t>
      </w:r>
      <w:r w:rsidR="00792889">
        <w:t xml:space="preserve">good looking </w:t>
      </w:r>
      <w:r w:rsidR="007C0DC3">
        <w:t xml:space="preserve">page </w:t>
      </w:r>
      <w:r w:rsidR="00792889">
        <w:t xml:space="preserve">using only </w:t>
      </w:r>
      <w:r w:rsidR="00115CAF">
        <w:t>HTML, JavaScript, and custom CSS</w:t>
      </w:r>
      <w:r w:rsidR="001E354F">
        <w:t xml:space="preserve"> takes a lot of work and effort </w:t>
      </w:r>
      <w:r w:rsidR="00AB4A28">
        <w:t>with a lot of potentia</w:t>
      </w:r>
      <w:r w:rsidR="0009735E">
        <w:t>l for th</w:t>
      </w:r>
      <w:r w:rsidR="00A1102D">
        <w:t>ings to go wrong.</w:t>
      </w:r>
    </w:p>
    <w:sectPr w:rsidR="0009636D" w:rsidRPr="009B1E10" w:rsidSect="005D1F8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63" w:rsidRDefault="00B92863">
      <w:pPr>
        <w:spacing w:before="0" w:after="0" w:line="240" w:lineRule="auto"/>
      </w:pPr>
      <w:r>
        <w:separator/>
      </w:r>
    </w:p>
  </w:endnote>
  <w:endnote w:type="continuationSeparator" w:id="0">
    <w:p w:rsidR="00B92863" w:rsidRDefault="00B928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B17D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63" w:rsidRDefault="00B92863">
      <w:pPr>
        <w:spacing w:before="0" w:after="0" w:line="240" w:lineRule="auto"/>
      </w:pPr>
      <w:r>
        <w:separator/>
      </w:r>
    </w:p>
  </w:footnote>
  <w:footnote w:type="continuationSeparator" w:id="0">
    <w:p w:rsidR="00B92863" w:rsidRDefault="00B928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91C0802"/>
    <w:multiLevelType w:val="hybridMultilevel"/>
    <w:tmpl w:val="CDA4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C1C9A"/>
    <w:multiLevelType w:val="hybridMultilevel"/>
    <w:tmpl w:val="D74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A2E24"/>
    <w:multiLevelType w:val="hybridMultilevel"/>
    <w:tmpl w:val="AC36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8B"/>
    <w:rsid w:val="000664F5"/>
    <w:rsid w:val="0009636D"/>
    <w:rsid w:val="0009735E"/>
    <w:rsid w:val="000C18C1"/>
    <w:rsid w:val="000F65D5"/>
    <w:rsid w:val="00100BFD"/>
    <w:rsid w:val="00115CAF"/>
    <w:rsid w:val="0012762F"/>
    <w:rsid w:val="00133B19"/>
    <w:rsid w:val="001568B9"/>
    <w:rsid w:val="00170654"/>
    <w:rsid w:val="00182765"/>
    <w:rsid w:val="001A0EB4"/>
    <w:rsid w:val="001A6B3E"/>
    <w:rsid w:val="001D7B20"/>
    <w:rsid w:val="001E354F"/>
    <w:rsid w:val="001E7423"/>
    <w:rsid w:val="002163EE"/>
    <w:rsid w:val="002615D6"/>
    <w:rsid w:val="002A1D65"/>
    <w:rsid w:val="002F11F1"/>
    <w:rsid w:val="00354920"/>
    <w:rsid w:val="003806E6"/>
    <w:rsid w:val="003B17D3"/>
    <w:rsid w:val="003E3DA5"/>
    <w:rsid w:val="004049D7"/>
    <w:rsid w:val="00420553"/>
    <w:rsid w:val="00431707"/>
    <w:rsid w:val="00433B64"/>
    <w:rsid w:val="004577DC"/>
    <w:rsid w:val="004719D1"/>
    <w:rsid w:val="004B3E82"/>
    <w:rsid w:val="004C4122"/>
    <w:rsid w:val="004D7A3B"/>
    <w:rsid w:val="004E56BE"/>
    <w:rsid w:val="005065FB"/>
    <w:rsid w:val="0052786F"/>
    <w:rsid w:val="0053171F"/>
    <w:rsid w:val="00581D29"/>
    <w:rsid w:val="005D1F8B"/>
    <w:rsid w:val="005D5CCA"/>
    <w:rsid w:val="005E217C"/>
    <w:rsid w:val="005F5CDE"/>
    <w:rsid w:val="0063610E"/>
    <w:rsid w:val="006461F7"/>
    <w:rsid w:val="00655A7B"/>
    <w:rsid w:val="006704D8"/>
    <w:rsid w:val="006B0430"/>
    <w:rsid w:val="006B32BD"/>
    <w:rsid w:val="006F0AC4"/>
    <w:rsid w:val="00703AE0"/>
    <w:rsid w:val="00745B8E"/>
    <w:rsid w:val="00764B92"/>
    <w:rsid w:val="00782EA8"/>
    <w:rsid w:val="00792889"/>
    <w:rsid w:val="007C0DC3"/>
    <w:rsid w:val="007E42B1"/>
    <w:rsid w:val="007E55BE"/>
    <w:rsid w:val="00843ED7"/>
    <w:rsid w:val="00852BDE"/>
    <w:rsid w:val="00857C32"/>
    <w:rsid w:val="0086563B"/>
    <w:rsid w:val="00872408"/>
    <w:rsid w:val="00885BF4"/>
    <w:rsid w:val="008B622A"/>
    <w:rsid w:val="008C5D72"/>
    <w:rsid w:val="009A2878"/>
    <w:rsid w:val="009A4958"/>
    <w:rsid w:val="009B1E10"/>
    <w:rsid w:val="009D083F"/>
    <w:rsid w:val="00A1102D"/>
    <w:rsid w:val="00A11B67"/>
    <w:rsid w:val="00A62ECA"/>
    <w:rsid w:val="00A64D39"/>
    <w:rsid w:val="00AA7CA7"/>
    <w:rsid w:val="00AB4A28"/>
    <w:rsid w:val="00AE1D61"/>
    <w:rsid w:val="00AE67EC"/>
    <w:rsid w:val="00B01439"/>
    <w:rsid w:val="00B1675A"/>
    <w:rsid w:val="00B92863"/>
    <w:rsid w:val="00BB51FC"/>
    <w:rsid w:val="00C22E2E"/>
    <w:rsid w:val="00C22FF4"/>
    <w:rsid w:val="00C27F5C"/>
    <w:rsid w:val="00C431EF"/>
    <w:rsid w:val="00C4446F"/>
    <w:rsid w:val="00C65F45"/>
    <w:rsid w:val="00CA5A30"/>
    <w:rsid w:val="00CC338B"/>
    <w:rsid w:val="00CD1654"/>
    <w:rsid w:val="00CD5031"/>
    <w:rsid w:val="00CE223B"/>
    <w:rsid w:val="00CF7609"/>
    <w:rsid w:val="00D32277"/>
    <w:rsid w:val="00D46B6B"/>
    <w:rsid w:val="00D51DC8"/>
    <w:rsid w:val="00D6732B"/>
    <w:rsid w:val="00D9187F"/>
    <w:rsid w:val="00D91938"/>
    <w:rsid w:val="00D96526"/>
    <w:rsid w:val="00DC00B3"/>
    <w:rsid w:val="00E07D8A"/>
    <w:rsid w:val="00E3264B"/>
    <w:rsid w:val="00EB2B81"/>
    <w:rsid w:val="00F045DC"/>
    <w:rsid w:val="00F12065"/>
    <w:rsid w:val="00F27B64"/>
    <w:rsid w:val="00F47FAC"/>
    <w:rsid w:val="00F50B80"/>
    <w:rsid w:val="00F569E5"/>
    <w:rsid w:val="00F87C96"/>
    <w:rsid w:val="00F90831"/>
    <w:rsid w:val="00F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32E6ABB-6997-4755-9BE9-1BA83FDA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5DC"/>
    <w:pPr>
      <w:spacing w:line="360" w:lineRule="auto"/>
    </w:pPr>
    <w:rPr>
      <w:sz w:val="23"/>
    </w:rPr>
  </w:style>
  <w:style w:type="paragraph" w:styleId="Heading1">
    <w:name w:val="heading 1"/>
    <w:basedOn w:val="Normal"/>
    <w:next w:val="Normal"/>
    <w:link w:val="Heading1Char"/>
    <w:uiPriority w:val="1"/>
    <w:qFormat/>
    <w:rsid w:val="005D1F8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9688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B1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26A69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5D1F8B"/>
    <w:rPr>
      <w:rFonts w:asciiTheme="majorHAnsi" w:eastAsiaTheme="majorEastAsia" w:hAnsiTheme="majorHAnsi" w:cstheme="majorBidi"/>
      <w:color w:val="009688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9B1E10"/>
    <w:rPr>
      <w:rFonts w:asciiTheme="majorHAnsi" w:eastAsiaTheme="majorEastAsia" w:hAnsiTheme="majorHAnsi" w:cstheme="majorBidi"/>
      <w:color w:val="26A69A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C6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018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21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299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859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17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t5112.PSU-ERIE.001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298C5-69BA-4F93-BEB2-3EFCAAF8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599</TotalTime>
  <Pages>7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DOWNEY</dc:creator>
  <cp:keywords/>
  <cp:lastModifiedBy>NICHOLAS TOTOLOS</cp:lastModifiedBy>
  <cp:revision>90</cp:revision>
  <cp:lastPrinted>2016-05-06T06:55:00Z</cp:lastPrinted>
  <dcterms:created xsi:type="dcterms:W3CDTF">2016-04-27T19:42:00Z</dcterms:created>
  <dcterms:modified xsi:type="dcterms:W3CDTF">2016-05-06T07:02:00Z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